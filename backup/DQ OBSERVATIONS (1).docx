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BFDFA" w14:textId="7C4EA163" w:rsidR="00807843" w:rsidRPr="00377EFD" w:rsidRDefault="00CC27E2">
      <w:pPr>
        <w:pStyle w:val="Heading1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377EFD">
        <w:rPr>
          <w:rFonts w:asciiTheme="minorHAnsi" w:hAnsiTheme="minorHAnsi" w:cstheme="minorHAnsi"/>
          <w:color w:val="000000" w:themeColor="text1"/>
          <w:sz w:val="28"/>
          <w:szCs w:val="28"/>
        </w:rPr>
        <w:t>DQ OBSERVATIONS</w:t>
      </w:r>
    </w:p>
    <w:p w14:paraId="0E5F4416" w14:textId="7C10534E" w:rsidR="00807843" w:rsidRPr="00377EFD" w:rsidRDefault="00CC27E2" w:rsidP="00CC27E2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cstheme="minorHAnsi"/>
          <w:color w:val="000000" w:themeColor="text1"/>
          <w:sz w:val="28"/>
          <w:szCs w:val="28"/>
        </w:rPr>
        <w:t xml:space="preserve">For any time-aggregated reporting we need to define a time-based column per functional area, </w:t>
      </w:r>
      <w:proofErr w:type="gramStart"/>
      <w:r w:rsidRPr="00377EFD">
        <w:rPr>
          <w:rFonts w:cstheme="minorHAnsi"/>
          <w:color w:val="000000" w:themeColor="text1"/>
          <w:sz w:val="28"/>
          <w:szCs w:val="28"/>
        </w:rPr>
        <w:t>e.g.</w:t>
      </w:r>
      <w:proofErr w:type="gramEnd"/>
      <w:r w:rsidRPr="00377EFD">
        <w:rPr>
          <w:rFonts w:cstheme="minorHAnsi"/>
          <w:color w:val="000000" w:themeColor="text1"/>
          <w:sz w:val="28"/>
          <w:szCs w:val="28"/>
        </w:rPr>
        <w:t xml:space="preserve"> “</w:t>
      </w:r>
      <w:proofErr w:type="spellStart"/>
      <w:r w:rsidRPr="00377EFD">
        <w:rPr>
          <w:rFonts w:cstheme="minorHAnsi"/>
          <w:color w:val="000000" w:themeColor="text1"/>
          <w:sz w:val="28"/>
          <w:szCs w:val="28"/>
        </w:rPr>
        <w:t>claim_closing_date</w:t>
      </w:r>
      <w:proofErr w:type="spellEnd"/>
      <w:r w:rsidRPr="00377EFD">
        <w:rPr>
          <w:rFonts w:cstheme="minorHAnsi"/>
          <w:color w:val="000000" w:themeColor="text1"/>
          <w:sz w:val="28"/>
          <w:szCs w:val="28"/>
        </w:rPr>
        <w:t>” for claims</w:t>
      </w:r>
    </w:p>
    <w:p w14:paraId="4DBF264F" w14:textId="65D2EC11" w:rsidR="00377EFD" w:rsidRDefault="00377EFD" w:rsidP="00CC27E2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cstheme="minorHAnsi"/>
          <w:color w:val="000000" w:themeColor="text1"/>
          <w:sz w:val="28"/>
          <w:szCs w:val="28"/>
        </w:rPr>
        <w:t>Aggregated KPIs to be defined</w:t>
      </w:r>
    </w:p>
    <w:p w14:paraId="533BBFCD" w14:textId="341EDD92" w:rsidR="00C91EFF" w:rsidRPr="00C91EFF" w:rsidRDefault="00C91EFF" w:rsidP="00C91EFF">
      <w:pPr>
        <w:pStyle w:val="ListBullet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From the plausibility checks, need to specify which ones would make a file submission invalid, </w:t>
      </w:r>
      <w:proofErr w:type="gramStart"/>
      <w:r>
        <w:rPr>
          <w:rFonts w:cstheme="minorHAnsi"/>
          <w:color w:val="000000" w:themeColor="text1"/>
          <w:sz w:val="28"/>
          <w:szCs w:val="28"/>
        </w:rPr>
        <w:t>e.g.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if a column </w:t>
      </w:r>
      <w:r w:rsidR="00D94B34">
        <w:rPr>
          <w:rFonts w:cstheme="minorHAnsi"/>
          <w:color w:val="000000" w:themeColor="text1"/>
          <w:sz w:val="28"/>
          <w:szCs w:val="28"/>
        </w:rPr>
        <w:t>has</w:t>
      </w:r>
      <w:r>
        <w:rPr>
          <w:rFonts w:cstheme="minorHAnsi"/>
          <w:color w:val="000000" w:themeColor="text1"/>
          <w:sz w:val="28"/>
          <w:szCs w:val="28"/>
        </w:rPr>
        <w:t xml:space="preserve"> null </w:t>
      </w:r>
      <w:r w:rsidR="00D94B34">
        <w:rPr>
          <w:rFonts w:cstheme="minorHAnsi"/>
          <w:color w:val="000000" w:themeColor="text1"/>
          <w:sz w:val="28"/>
          <w:szCs w:val="28"/>
        </w:rPr>
        <w:t xml:space="preserve">values </w:t>
      </w:r>
      <w:r>
        <w:rPr>
          <w:rFonts w:cstheme="minorHAnsi"/>
          <w:color w:val="000000" w:themeColor="text1"/>
          <w:sz w:val="28"/>
          <w:szCs w:val="28"/>
        </w:rPr>
        <w:t xml:space="preserve">we </w:t>
      </w:r>
      <w:r w:rsidR="00D94B34">
        <w:rPr>
          <w:rFonts w:cstheme="minorHAnsi"/>
          <w:color w:val="000000" w:themeColor="text1"/>
          <w:sz w:val="28"/>
          <w:szCs w:val="28"/>
        </w:rPr>
        <w:t xml:space="preserve">either </w:t>
      </w:r>
      <w:r>
        <w:rPr>
          <w:rFonts w:cstheme="minorHAnsi"/>
          <w:color w:val="000000" w:themeColor="text1"/>
          <w:sz w:val="28"/>
          <w:szCs w:val="28"/>
        </w:rPr>
        <w:t>don’t ingest the file</w:t>
      </w:r>
      <w:r w:rsidR="00D94B34">
        <w:rPr>
          <w:rFonts w:cstheme="minorHAnsi"/>
          <w:color w:val="000000" w:themeColor="text1"/>
          <w:sz w:val="28"/>
          <w:szCs w:val="28"/>
        </w:rPr>
        <w:t>, skip the record or just report?</w:t>
      </w:r>
    </w:p>
    <w:p w14:paraId="1D515359" w14:textId="77777777" w:rsidR="00DC0953" w:rsidRPr="00377EFD" w:rsidRDefault="00DC0953" w:rsidP="00DC0953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cstheme="minorHAnsi"/>
          <w:color w:val="000000" w:themeColor="text1"/>
          <w:sz w:val="28"/>
          <w:szCs w:val="28"/>
        </w:rPr>
        <w:t>Claims potentially use different currencies, perhaps we should have KPIs in EUR, for which would need to convert the claim amounts to EUR, at end of month rate?</w:t>
      </w:r>
    </w:p>
    <w:p w14:paraId="3B1E9FC8" w14:textId="44E7120A" w:rsidR="00DC0953" w:rsidRPr="00377EFD" w:rsidRDefault="004E51C5" w:rsidP="00DC0953">
      <w:pPr>
        <w:pStyle w:val="ListBullet"/>
        <w:rPr>
          <w:rFonts w:cstheme="minorHAnsi"/>
          <w:color w:val="000000" w:themeColor="text1"/>
          <w:sz w:val="28"/>
          <w:szCs w:val="28"/>
        </w:rPr>
      </w:pPr>
      <w:r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Ideally a </w:t>
      </w:r>
      <w:proofErr w:type="gramStart"/>
      <w:r w:rsidR="00DB4B2C">
        <w:rPr>
          <w:rFonts w:eastAsia="Arial" w:cstheme="minorHAnsi"/>
          <w:color w:val="000000" w:themeColor="text1"/>
          <w:sz w:val="28"/>
          <w:szCs w:val="28"/>
          <w:lang w:eastAsia="en-GB"/>
        </w:rPr>
        <w:t>three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step</w:t>
      </w:r>
      <w:proofErr w:type="gramEnd"/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approach</w:t>
      </w:r>
      <w:r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, but practically </w:t>
      </w:r>
      <w:r w:rsidR="00DB4B2C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a </w:t>
      </w:r>
      <w:proofErr w:type="spellStart"/>
      <w:r w:rsidR="00DB4B2C">
        <w:rPr>
          <w:rFonts w:eastAsia="Arial" w:cstheme="minorHAnsi"/>
          <w:color w:val="000000" w:themeColor="text1"/>
          <w:sz w:val="28"/>
          <w:szCs w:val="28"/>
          <w:lang w:eastAsia="en-GB"/>
        </w:rPr>
        <w:t>two step</w:t>
      </w:r>
      <w:proofErr w:type="spellEnd"/>
      <w:r w:rsidR="00DB4B2C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(</w:t>
      </w:r>
      <w:r>
        <w:rPr>
          <w:rFonts w:eastAsia="Arial" w:cstheme="minorHAnsi"/>
          <w:color w:val="000000" w:themeColor="text1"/>
          <w:sz w:val="28"/>
          <w:szCs w:val="28"/>
          <w:lang w:eastAsia="en-GB"/>
        </w:rPr>
        <w:t>pre-ingestion (OE) + post on DB or pre-ingestion (OE) + file check only</w:t>
      </w:r>
      <w:r w:rsidR="00DB4B2C">
        <w:rPr>
          <w:rFonts w:eastAsia="Arial" w:cstheme="minorHAnsi"/>
          <w:color w:val="000000" w:themeColor="text1"/>
          <w:sz w:val="28"/>
          <w:szCs w:val="28"/>
          <w:lang w:eastAsia="en-GB"/>
        </w:rPr>
        <w:t>)</w:t>
      </w:r>
      <w:r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might be a feasible start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:</w:t>
      </w:r>
    </w:p>
    <w:p w14:paraId="20E48F5A" w14:textId="60955166" w:rsidR="00DC0953" w:rsidRPr="00377EFD" w:rsidRDefault="00DC0953" w:rsidP="00DC095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Arial" w:cstheme="minorHAnsi"/>
          <w:color w:val="000000" w:themeColor="text1"/>
          <w:sz w:val="28"/>
          <w:szCs w:val="28"/>
          <w:lang w:eastAsia="en-GB"/>
        </w:rPr>
      </w:pP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Pre-ingestion</w:t>
      </w:r>
      <w:r w:rsidR="00A52F68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(</w:t>
      </w:r>
      <w:r w:rsidR="004E51C5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scripts ran on </w:t>
      </w:r>
      <w:r w:rsidR="00A52F68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OE</w:t>
      </w:r>
      <w:r w:rsidR="004E51C5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side</w:t>
      </w:r>
      <w:r w:rsidR="00A52F68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)</w:t>
      </w: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(file validity,</w:t>
      </w:r>
      <w:r w:rsid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CIM structure, </w:t>
      </w: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…)</w:t>
      </w:r>
    </w:p>
    <w:p w14:paraId="7B5C4569" w14:textId="60B6342F" w:rsidR="00DC0953" w:rsidRPr="00377EFD" w:rsidRDefault="00A52F68" w:rsidP="00DC095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Arial" w:cstheme="minorHAnsi"/>
          <w:color w:val="000000" w:themeColor="text1"/>
          <w:sz w:val="28"/>
          <w:szCs w:val="28"/>
          <w:lang w:eastAsia="en-GB"/>
        </w:rPr>
      </w:pP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Pre-ingestion (GDP) 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In-Stream</w:t>
      </w: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or over the file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(</w:t>
      </w:r>
      <w:r w:rsid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number f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ormat, …)</w:t>
      </w:r>
    </w:p>
    <w:p w14:paraId="1DDFC58F" w14:textId="0563A92C" w:rsidR="00DC0953" w:rsidRPr="00377EFD" w:rsidRDefault="00A52F68" w:rsidP="00DC0953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eastAsia="Arial" w:cstheme="minorHAnsi"/>
          <w:color w:val="000000" w:themeColor="text1"/>
          <w:sz w:val="28"/>
          <w:szCs w:val="28"/>
          <w:lang w:eastAsia="en-GB"/>
        </w:rPr>
      </w:pP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Post-ingestion (GDP on DB) 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Business checks (GWP &gt;</w:t>
      </w:r>
      <w:r w:rsid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0, </w:t>
      </w:r>
      <w:r w:rsidR="004E51C5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open after closed, 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…)</w:t>
      </w:r>
    </w:p>
    <w:p w14:paraId="0B7A7D3F" w14:textId="7BDE081D" w:rsidR="00DC0953" w:rsidRPr="00377EFD" w:rsidRDefault="00A52F68" w:rsidP="00CC27E2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Do we need and have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reference data </w:t>
      </w: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in the</w:t>
      </w:r>
      <w:r w:rsidR="00DC0953"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 xml:space="preserve"> DB for DQ</w:t>
      </w:r>
      <w:r w:rsidRPr="00377EFD">
        <w:rPr>
          <w:rFonts w:eastAsia="Arial" w:cstheme="minorHAnsi"/>
          <w:color w:val="000000" w:themeColor="text1"/>
          <w:sz w:val="28"/>
          <w:szCs w:val="28"/>
          <w:lang w:eastAsia="en-GB"/>
        </w:rPr>
        <w:t>?</w:t>
      </w:r>
    </w:p>
    <w:p w14:paraId="584D942C" w14:textId="6348CBA7" w:rsidR="00DC0953" w:rsidRDefault="00B703F4" w:rsidP="00DC0953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cstheme="minorHAnsi"/>
          <w:color w:val="000000" w:themeColor="text1"/>
          <w:sz w:val="28"/>
          <w:szCs w:val="28"/>
        </w:rPr>
        <w:t xml:space="preserve">For the conciliation we </w:t>
      </w:r>
      <w:r w:rsidR="00A604E3" w:rsidRPr="00377EFD">
        <w:rPr>
          <w:rFonts w:cstheme="minorHAnsi"/>
          <w:color w:val="000000" w:themeColor="text1"/>
          <w:sz w:val="28"/>
          <w:szCs w:val="28"/>
        </w:rPr>
        <w:t>can</w:t>
      </w:r>
      <w:r w:rsidRPr="00377EFD">
        <w:rPr>
          <w:rFonts w:cstheme="minorHAnsi"/>
          <w:color w:val="000000" w:themeColor="text1"/>
          <w:sz w:val="28"/>
          <w:szCs w:val="28"/>
        </w:rPr>
        <w:t xml:space="preserve"> load the provided aggregated csv files into tables and have a side</w:t>
      </w:r>
      <w:r w:rsidR="00377EFD">
        <w:rPr>
          <w:rFonts w:cstheme="minorHAnsi"/>
          <w:color w:val="000000" w:themeColor="text1"/>
          <w:sz w:val="28"/>
          <w:szCs w:val="28"/>
        </w:rPr>
        <w:t>-</w:t>
      </w:r>
      <w:r w:rsidRPr="00377EFD">
        <w:rPr>
          <w:rFonts w:cstheme="minorHAnsi"/>
          <w:color w:val="000000" w:themeColor="text1"/>
          <w:sz w:val="28"/>
          <w:szCs w:val="28"/>
        </w:rPr>
        <w:t>by</w:t>
      </w:r>
      <w:r w:rsidR="00377EFD">
        <w:rPr>
          <w:rFonts w:cstheme="minorHAnsi"/>
          <w:color w:val="000000" w:themeColor="text1"/>
          <w:sz w:val="28"/>
          <w:szCs w:val="28"/>
        </w:rPr>
        <w:t>-</w:t>
      </w:r>
      <w:r w:rsidRPr="00377EFD">
        <w:rPr>
          <w:rFonts w:cstheme="minorHAnsi"/>
          <w:color w:val="000000" w:themeColor="text1"/>
          <w:sz w:val="28"/>
          <w:szCs w:val="28"/>
        </w:rPr>
        <w:t>side view with the aggregated KPIs, or just one view showing the differences where the difference is more than 1% or similar</w:t>
      </w:r>
    </w:p>
    <w:p w14:paraId="3F038612" w14:textId="55BD529B" w:rsidR="00377EFD" w:rsidRPr="00377EFD" w:rsidRDefault="00377EFD" w:rsidP="00377EFD">
      <w:pPr>
        <w:pStyle w:val="ListBullet"/>
        <w:rPr>
          <w:rFonts w:cstheme="minorHAnsi"/>
          <w:color w:val="000000" w:themeColor="text1"/>
          <w:sz w:val="28"/>
          <w:szCs w:val="28"/>
        </w:rPr>
      </w:pPr>
      <w:r w:rsidRPr="00377EFD">
        <w:rPr>
          <w:rFonts w:cstheme="minorHAnsi"/>
          <w:color w:val="000000" w:themeColor="text1"/>
          <w:sz w:val="28"/>
          <w:szCs w:val="28"/>
        </w:rPr>
        <w:t>Batch processing with Orchestration (</w:t>
      </w:r>
      <w:r>
        <w:rPr>
          <w:rFonts w:cstheme="minorHAnsi"/>
          <w:color w:val="000000" w:themeColor="text1"/>
          <w:sz w:val="28"/>
          <w:szCs w:val="28"/>
        </w:rPr>
        <w:t xml:space="preserve">attached </w:t>
      </w:r>
      <w:r w:rsidRPr="00377EFD">
        <w:rPr>
          <w:rFonts w:cstheme="minorHAnsi"/>
          <w:color w:val="000000" w:themeColor="text1"/>
          <w:sz w:val="28"/>
          <w:szCs w:val="28"/>
        </w:rPr>
        <w:t>Argo</w:t>
      </w:r>
      <w:r>
        <w:rPr>
          <w:rFonts w:cstheme="minorHAnsi"/>
          <w:color w:val="000000" w:themeColor="text1"/>
          <w:sz w:val="28"/>
          <w:szCs w:val="28"/>
        </w:rPr>
        <w:t xml:space="preserve"> demo</w:t>
      </w:r>
      <w:r w:rsidRPr="00377EFD">
        <w:rPr>
          <w:rFonts w:cstheme="minorHAnsi"/>
          <w:color w:val="000000" w:themeColor="text1"/>
          <w:sz w:val="28"/>
          <w:szCs w:val="28"/>
        </w:rPr>
        <w:t>)</w:t>
      </w:r>
      <w:r>
        <w:rPr>
          <w:rFonts w:cstheme="minorHAnsi"/>
          <w:color w:val="000000" w:themeColor="text1"/>
          <w:sz w:val="28"/>
          <w:szCs w:val="28"/>
        </w:rPr>
        <w:t>: for a proper DQ task orchestration we need a task manager available (</w:t>
      </w:r>
      <w:proofErr w:type="gramStart"/>
      <w:r>
        <w:rPr>
          <w:rFonts w:cstheme="minorHAnsi"/>
          <w:color w:val="000000" w:themeColor="text1"/>
          <w:sz w:val="28"/>
          <w:szCs w:val="28"/>
        </w:rPr>
        <w:t>e.g.</w:t>
      </w:r>
      <w:proofErr w:type="gramEnd"/>
      <w:r>
        <w:rPr>
          <w:rFonts w:cstheme="minorHAnsi"/>
          <w:color w:val="000000" w:themeColor="text1"/>
          <w:sz w:val="28"/>
          <w:szCs w:val="28"/>
        </w:rPr>
        <w:t xml:space="preserve"> Argo, ADF, Databricks), in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Midcorp</w:t>
      </w:r>
      <w:proofErr w:type="spellEnd"/>
      <w:r>
        <w:rPr>
          <w:rFonts w:cstheme="minorHAnsi"/>
          <w:color w:val="000000" w:themeColor="text1"/>
          <w:sz w:val="28"/>
          <w:szCs w:val="28"/>
        </w:rPr>
        <w:t xml:space="preserve"> we used Argo Workflows as it is a Kubernetes native app and to use it didn’t have to go through all the usual Allianz’ hoops</w:t>
      </w:r>
    </w:p>
    <w:p w14:paraId="7AB9A533" w14:textId="77777777" w:rsidR="00377EFD" w:rsidRPr="00377EFD" w:rsidRDefault="00377EFD" w:rsidP="00377EFD">
      <w:pPr>
        <w:pStyle w:val="ListBullet"/>
        <w:numPr>
          <w:ilvl w:val="0"/>
          <w:numId w:val="0"/>
        </w:numPr>
        <w:ind w:left="432"/>
        <w:rPr>
          <w:rFonts w:cstheme="minorHAnsi"/>
          <w:color w:val="000000" w:themeColor="text1"/>
          <w:sz w:val="28"/>
          <w:szCs w:val="28"/>
        </w:rPr>
      </w:pPr>
    </w:p>
    <w:sectPr w:rsidR="00377EFD" w:rsidRPr="00377EFD">
      <w:footerReference w:type="default" r:id="rId7"/>
      <w:pgSz w:w="11907" w:h="16839" w:code="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296D8" w14:textId="77777777" w:rsidR="005F3FD6" w:rsidRDefault="005F3FD6">
      <w:r>
        <w:separator/>
      </w:r>
    </w:p>
    <w:p w14:paraId="0D51CA04" w14:textId="77777777" w:rsidR="005F3FD6" w:rsidRDefault="005F3FD6"/>
  </w:endnote>
  <w:endnote w:type="continuationSeparator" w:id="0">
    <w:p w14:paraId="78E28CE2" w14:textId="77777777" w:rsidR="005F3FD6" w:rsidRDefault="005F3FD6">
      <w:r>
        <w:continuationSeparator/>
      </w:r>
    </w:p>
    <w:p w14:paraId="2643BC41" w14:textId="77777777" w:rsidR="005F3FD6" w:rsidRDefault="005F3FD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1FC18B" w14:textId="77777777" w:rsidR="00807843" w:rsidRDefault="000F312B">
        <w:pPr>
          <w:pStyle w:val="Footer"/>
        </w:pPr>
        <w:r>
          <w:rPr>
            <w:lang w:val="en-GB" w:bidi="en-GB"/>
          </w:rPr>
          <w:fldChar w:fldCharType="begin"/>
        </w:r>
        <w:r>
          <w:rPr>
            <w:lang w:val="en-GB" w:bidi="en-GB"/>
          </w:rPr>
          <w:instrText xml:space="preserve"> PAGE   \* MERGEFORMAT </w:instrText>
        </w:r>
        <w:r>
          <w:rPr>
            <w:lang w:val="en-GB" w:bidi="en-GB"/>
          </w:rPr>
          <w:fldChar w:fldCharType="separate"/>
        </w:r>
        <w:r>
          <w:rPr>
            <w:noProof/>
            <w:lang w:val="en-GB" w:bidi="en-GB"/>
          </w:rPr>
          <w:t>0</w:t>
        </w:r>
        <w:r>
          <w:rPr>
            <w:noProof/>
            <w:lang w:val="en-GB" w:bidi="en-GB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33C4EF" w14:textId="77777777" w:rsidR="005F3FD6" w:rsidRDefault="005F3FD6">
      <w:r>
        <w:separator/>
      </w:r>
    </w:p>
    <w:p w14:paraId="0616D0CE" w14:textId="77777777" w:rsidR="005F3FD6" w:rsidRDefault="005F3FD6"/>
  </w:footnote>
  <w:footnote w:type="continuationSeparator" w:id="0">
    <w:p w14:paraId="42205C94" w14:textId="77777777" w:rsidR="005F3FD6" w:rsidRDefault="005F3FD6">
      <w:r>
        <w:continuationSeparator/>
      </w:r>
    </w:p>
    <w:p w14:paraId="6E8C6F68" w14:textId="77777777" w:rsidR="005F3FD6" w:rsidRDefault="005F3FD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022562"/>
    <w:multiLevelType w:val="hybridMultilevel"/>
    <w:tmpl w:val="74042674"/>
    <w:lvl w:ilvl="0" w:tplc="7AC457B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7E2"/>
    <w:rsid w:val="000F312B"/>
    <w:rsid w:val="002936F4"/>
    <w:rsid w:val="00377EFD"/>
    <w:rsid w:val="004E51C5"/>
    <w:rsid w:val="005F3FD6"/>
    <w:rsid w:val="00807843"/>
    <w:rsid w:val="00A52F68"/>
    <w:rsid w:val="00A604E3"/>
    <w:rsid w:val="00B703F4"/>
    <w:rsid w:val="00C91EFF"/>
    <w:rsid w:val="00CC27E2"/>
    <w:rsid w:val="00D70FAC"/>
    <w:rsid w:val="00D94B34"/>
    <w:rsid w:val="00DB4B2C"/>
    <w:rsid w:val="00DC0953"/>
    <w:rsid w:val="00E5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B984980"/>
  <w15:chartTrackingRefBased/>
  <w15:docId w15:val="{BDFEF31C-12B3-7445-A666-83A7B452C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C0953"/>
    <w:pPr>
      <w:spacing w:after="0" w:line="240" w:lineRule="auto"/>
      <w:ind w:left="720"/>
      <w:contextualSpacing/>
    </w:pPr>
    <w:rPr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rafael.castro/Library/Containers/com.microsoft.Word/Data/Library/Application%20Support/Microsoft/Office/16.0/DTS/en-GB%7bD42F291C-42DC-514F-B05F-B17D2AB476BA%7d/%7bC0ADE4EF-E38E-704C-AAC1-913EAEB022E1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62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c</dc:creator>
  <cp:keywords/>
  <dc:description/>
  <cp:lastModifiedBy>r c</cp:lastModifiedBy>
  <cp:revision>13</cp:revision>
  <dcterms:created xsi:type="dcterms:W3CDTF">2022-03-31T13:00:00Z</dcterms:created>
  <dcterms:modified xsi:type="dcterms:W3CDTF">2022-04-01T18:33:00Z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